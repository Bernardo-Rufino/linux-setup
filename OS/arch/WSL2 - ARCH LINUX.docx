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2370" w14:textId="0038B2CA" w:rsidR="00EA6114" w:rsidRPr="00F85F10" w:rsidRDefault="00F85F10" w:rsidP="00AC00C3">
      <w:pPr>
        <w:pStyle w:val="Logo"/>
        <w:tabs>
          <w:tab w:val="left" w:pos="3930"/>
          <w:tab w:val="left" w:pos="4650"/>
        </w:tabs>
        <w:rPr>
          <w:noProof/>
        </w:rPr>
      </w:pPr>
      <w:r w:rsidRPr="00F85F10">
        <w:t xml:space="preserve"> </w:t>
      </w:r>
      <w:r w:rsidR="00AC00C3">
        <w:tab/>
      </w:r>
      <w:r w:rsidR="00AC00C3">
        <w:tab/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14C26D49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12EC77F3" w14:textId="4A090284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224F0F74" w14:textId="77777777" w:rsidTr="00EA6114">
        <w:trPr>
          <w:trHeight w:val="536"/>
        </w:trPr>
        <w:tc>
          <w:tcPr>
            <w:tcW w:w="571" w:type="dxa"/>
          </w:tcPr>
          <w:p w14:paraId="01E7525B" w14:textId="2813D855" w:rsidR="00EA6114" w:rsidRDefault="00EA6114" w:rsidP="00EA6114">
            <w:pPr>
              <w:pStyle w:val="Header"/>
              <w:jc w:val="center"/>
            </w:pPr>
          </w:p>
        </w:tc>
      </w:tr>
      <w:tr w:rsidR="00EA6114" w14:paraId="6D7B055F" w14:textId="77777777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14:paraId="4E1096EE" w14:textId="1C5F0AC0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7DD629EB" w14:textId="77777777" w:rsidTr="00EA6114">
        <w:trPr>
          <w:trHeight w:val="536"/>
        </w:trPr>
        <w:tc>
          <w:tcPr>
            <w:tcW w:w="571" w:type="dxa"/>
          </w:tcPr>
          <w:p w14:paraId="2389F058" w14:textId="052C2160" w:rsidR="00EA6114" w:rsidRPr="00AB1B27" w:rsidRDefault="00EA6114" w:rsidP="00EA6114">
            <w:pPr>
              <w:pStyle w:val="Header"/>
              <w:jc w:val="center"/>
              <w:rPr>
                <w:caps/>
              </w:rPr>
            </w:pPr>
          </w:p>
        </w:tc>
      </w:tr>
      <w:tr w:rsidR="00EA6114" w:rsidRPr="00AB1B27" w14:paraId="25D712BB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1C13274A" w14:textId="09090724" w:rsidR="00EA6114" w:rsidRPr="00AB1B27" w:rsidRDefault="00EA6114" w:rsidP="00EA6114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</w:p>
        </w:tc>
      </w:tr>
      <w:tr w:rsidR="00EA6114" w14:paraId="7636433F" w14:textId="77777777" w:rsidTr="00EA6114">
        <w:trPr>
          <w:trHeight w:val="536"/>
        </w:trPr>
        <w:tc>
          <w:tcPr>
            <w:tcW w:w="571" w:type="dxa"/>
          </w:tcPr>
          <w:p w14:paraId="46F66966" w14:textId="775D3006" w:rsidR="00EA6114" w:rsidRDefault="00EA6114" w:rsidP="00EA6114">
            <w:pPr>
              <w:pStyle w:val="Header"/>
              <w:jc w:val="center"/>
            </w:pPr>
          </w:p>
        </w:tc>
      </w:tr>
    </w:tbl>
    <w:p w14:paraId="54FAB2EF" w14:textId="30AF4F32" w:rsidR="00755356" w:rsidRDefault="00755356" w:rsidP="00755356">
      <w:pPr>
        <w:pStyle w:val="Logo"/>
        <w:spacing w:after="120"/>
        <w:jc w:val="center"/>
      </w:pPr>
    </w:p>
    <w:p w14:paraId="507DF8DF" w14:textId="2F559181" w:rsidR="00755356" w:rsidRDefault="001C1291" w:rsidP="00755356">
      <w:pPr>
        <w:pStyle w:val="Logo"/>
        <w:spacing w:after="120"/>
        <w:jc w:val="center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INSTALAÇÃO E CONFIGURAÇÃO DO WSL2 NO WINDOWS 10</w:t>
      </w:r>
    </w:p>
    <w:p w14:paraId="3D424F9B" w14:textId="744B546C" w:rsidR="001C1291" w:rsidRDefault="001C1291" w:rsidP="00755356">
      <w:pPr>
        <w:pStyle w:val="Logo"/>
        <w:spacing w:after="120"/>
        <w:jc w:val="center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DISTRO UTILIZADA: ARCH LINUX</w:t>
      </w:r>
    </w:p>
    <w:p w14:paraId="18A4E448" w14:textId="77777777" w:rsidR="001C1291" w:rsidRDefault="001C1291" w:rsidP="00755356">
      <w:pPr>
        <w:pStyle w:val="Logo"/>
        <w:spacing w:after="120"/>
        <w:jc w:val="center"/>
        <w:rPr>
          <w:rFonts w:ascii="Segoe UI" w:hAnsi="Segoe UI" w:cs="Segoe UI"/>
          <w:sz w:val="24"/>
          <w:szCs w:val="24"/>
          <w:lang w:val="pt-BR"/>
        </w:rPr>
      </w:pPr>
    </w:p>
    <w:p w14:paraId="258A1189" w14:textId="69957EC7" w:rsidR="001C1291" w:rsidRDefault="000735DD" w:rsidP="001C1291">
      <w:pPr>
        <w:pStyle w:val="Logo"/>
        <w:numPr>
          <w:ilvl w:val="0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 w:rsidRPr="003C4161">
        <w:rPr>
          <w:rFonts w:ascii="Segoe UI" w:hAnsi="Segoe UI" w:cs="Segoe UI"/>
          <w:b/>
          <w:bCs/>
          <w:sz w:val="24"/>
          <w:szCs w:val="24"/>
          <w:u w:val="single"/>
          <w:lang w:val="pt-BR"/>
        </w:rPr>
        <w:t>Requisitos</w:t>
      </w:r>
      <w:r>
        <w:rPr>
          <w:rFonts w:ascii="Segoe UI" w:hAnsi="Segoe UI" w:cs="Segoe UI"/>
          <w:sz w:val="24"/>
          <w:szCs w:val="24"/>
          <w:lang w:val="pt-BR"/>
        </w:rPr>
        <w:t>:</w:t>
      </w:r>
    </w:p>
    <w:p w14:paraId="16076DF3" w14:textId="00323C68" w:rsidR="000735DD" w:rsidRDefault="000735DD" w:rsidP="000735DD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Windows 10 versão 2004 ou superior (build 19041 ou superior);</w:t>
      </w:r>
    </w:p>
    <w:p w14:paraId="27274B37" w14:textId="19BC72D4" w:rsidR="000735DD" w:rsidRDefault="000735DD" w:rsidP="000735DD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Opcional: Windows 11</w:t>
      </w:r>
    </w:p>
    <w:p w14:paraId="7B589DDA" w14:textId="424949E2" w:rsidR="000735DD" w:rsidRDefault="00FE0D64" w:rsidP="000735DD">
      <w:pPr>
        <w:pStyle w:val="Logo"/>
        <w:numPr>
          <w:ilvl w:val="0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 w:rsidRPr="00AB1BEA">
        <w:rPr>
          <w:rFonts w:ascii="Segoe UI" w:hAnsi="Segoe UI" w:cs="Segoe UI"/>
          <w:b/>
          <w:bCs/>
          <w:sz w:val="24"/>
          <w:szCs w:val="24"/>
          <w:u w:val="single"/>
          <w:lang w:val="pt-BR"/>
        </w:rPr>
        <w:t>Instruções</w:t>
      </w:r>
      <w:r w:rsidR="00AB1BEA" w:rsidRPr="00AB1BEA">
        <w:rPr>
          <w:rFonts w:ascii="Segoe UI" w:hAnsi="Segoe UI" w:cs="Segoe UI"/>
          <w:b/>
          <w:bCs/>
          <w:sz w:val="24"/>
          <w:szCs w:val="24"/>
          <w:u w:val="single"/>
          <w:lang w:val="pt-BR"/>
        </w:rPr>
        <w:t xml:space="preserve"> instalação do WLS2</w:t>
      </w:r>
      <w:r>
        <w:rPr>
          <w:rFonts w:ascii="Segoe UI" w:hAnsi="Segoe UI" w:cs="Segoe UI"/>
          <w:sz w:val="24"/>
          <w:szCs w:val="24"/>
          <w:lang w:val="pt-BR"/>
        </w:rPr>
        <w:t>:</w:t>
      </w:r>
    </w:p>
    <w:p w14:paraId="6B14E448" w14:textId="7B5E7805" w:rsidR="00FE0D64" w:rsidRDefault="00FE0D64" w:rsidP="00FE0D64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Abrir powershell como admnistrador;</w:t>
      </w:r>
    </w:p>
    <w:p w14:paraId="1D5EE8D8" w14:textId="722410E6" w:rsidR="00FE0D64" w:rsidRDefault="00881C34" w:rsidP="00FE0D64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Inserir o comando:</w:t>
      </w:r>
    </w:p>
    <w:bookmarkStart w:id="0" w:name="_MON_1707482830"/>
    <w:bookmarkEnd w:id="0"/>
    <w:p w14:paraId="388B41F9" w14:textId="77777777" w:rsidR="001656FE" w:rsidRDefault="00354721" w:rsidP="00881C34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3305F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.8pt" o:ole="">
            <v:imagedata r:id="rId10" o:title=""/>
          </v:shape>
          <o:OLEObject Type="Embed" ProgID="Word.OpenDocumentText.12" ShapeID="_x0000_i1025" DrawAspect="Content" ObjectID="_1715959898" r:id="rId11"/>
        </w:object>
      </w:r>
    </w:p>
    <w:p w14:paraId="349A5627" w14:textId="114ADEC6" w:rsidR="00881C34" w:rsidRDefault="004561DA" w:rsidP="001656FE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Digitar o comando abaixo para verificar distribuições disponíveis:</w:t>
      </w:r>
    </w:p>
    <w:bookmarkStart w:id="1" w:name="_MON_1707482995"/>
    <w:bookmarkEnd w:id="1"/>
    <w:p w14:paraId="71666254" w14:textId="77777777" w:rsidR="004561DA" w:rsidRDefault="004561DA" w:rsidP="004561DA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2F6682A2">
          <v:shape id="_x0000_i1026" type="#_x0000_t75" style="width:451.2pt;height:22.8pt" o:ole="">
            <v:imagedata r:id="rId12" o:title=""/>
          </v:shape>
          <o:OLEObject Type="Embed" ProgID="Word.OpenDocumentText.12" ShapeID="_x0000_i1026" DrawAspect="Content" ObjectID="_1715959899" r:id="rId13"/>
        </w:object>
      </w:r>
    </w:p>
    <w:p w14:paraId="41CD1B7C" w14:textId="55E0E892" w:rsidR="004561DA" w:rsidRDefault="00C73193" w:rsidP="004561DA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Para instalar uma distribuição específica, utilizar o comando abaixo:</w:t>
      </w:r>
    </w:p>
    <w:bookmarkStart w:id="2" w:name="_MON_1707483045"/>
    <w:bookmarkEnd w:id="2"/>
    <w:p w14:paraId="50E727F8" w14:textId="77777777" w:rsidR="00B15E2D" w:rsidRDefault="00B15E2D" w:rsidP="00C73193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2C630A36">
          <v:shape id="_x0000_i1027" type="#_x0000_t75" style="width:451.2pt;height:22.8pt" o:ole="">
            <v:imagedata r:id="rId14" o:title=""/>
          </v:shape>
          <o:OLEObject Type="Embed" ProgID="Word.OpenDocumentText.12" ShapeID="_x0000_i1027" DrawAspect="Content" ObjectID="_1715959900" r:id="rId15"/>
        </w:object>
      </w:r>
    </w:p>
    <w:p w14:paraId="2E0FD161" w14:textId="0DBD28F8" w:rsidR="00C73193" w:rsidRDefault="00B15E2D" w:rsidP="00C73193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Substituir </w:t>
      </w:r>
      <w:r w:rsidR="00695915">
        <w:rPr>
          <w:rFonts w:ascii="Segoe UI" w:hAnsi="Segoe UI" w:cs="Segoe UI"/>
          <w:sz w:val="24"/>
          <w:szCs w:val="24"/>
          <w:lang w:val="pt-BR"/>
        </w:rPr>
        <w:t>distro pela distribuição que quer instalar (ex: Ubuntu)</w:t>
      </w:r>
    </w:p>
    <w:p w14:paraId="1EB80BED" w14:textId="7E0D48AC" w:rsidR="00AB1BEA" w:rsidRDefault="001B2EBF" w:rsidP="001B2EBF">
      <w:pPr>
        <w:pStyle w:val="Logo"/>
        <w:numPr>
          <w:ilvl w:val="0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Boas práticas:</w:t>
      </w:r>
    </w:p>
    <w:p w14:paraId="36849B23" w14:textId="471FC794" w:rsidR="001B2EBF" w:rsidRDefault="001B2EBF" w:rsidP="001B2EBF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Configurar um usuário/senha para uso, não utilizar usuário root;</w:t>
      </w:r>
    </w:p>
    <w:p w14:paraId="73B41439" w14:textId="543BA9EA" w:rsidR="001B2EBF" w:rsidRDefault="001B2EBF" w:rsidP="001B2EBF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Atualizar regularmente utilizando o comando abaixo:</w:t>
      </w:r>
    </w:p>
    <w:bookmarkStart w:id="3" w:name="_MON_1707483212"/>
    <w:bookmarkEnd w:id="3"/>
    <w:p w14:paraId="61EA7B97" w14:textId="423F6097" w:rsidR="001B2EBF" w:rsidRDefault="00EE3143" w:rsidP="008B52D9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175C5263">
          <v:shape id="_x0000_i1028" type="#_x0000_t75" style="width:451.2pt;height:22.8pt" o:ole="">
            <v:imagedata r:id="rId16" o:title=""/>
          </v:shape>
          <o:OLEObject Type="Embed" ProgID="Word.OpenDocumentText.12" ShapeID="_x0000_i1028" DrawAspect="Content" ObjectID="_1715959901" r:id="rId17"/>
        </w:object>
      </w:r>
    </w:p>
    <w:p w14:paraId="2B24D52E" w14:textId="16973B9B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7D05A381" w14:textId="6C01A802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2ADD0981" w14:textId="546CC656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6BC66437" w14:textId="17B9F806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06B87669" w14:textId="173CEF6D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3EC441F3" w14:textId="5892EA8C" w:rsidR="008B52D9" w:rsidRDefault="008B52D9" w:rsidP="008B52D9">
      <w:pPr>
        <w:pStyle w:val="Logo"/>
        <w:spacing w:after="120"/>
        <w:ind w:left="-1440"/>
        <w:rPr>
          <w:rFonts w:ascii="Segoe UI" w:hAnsi="Segoe UI" w:cs="Segoe UI"/>
          <w:sz w:val="24"/>
          <w:szCs w:val="24"/>
          <w:lang w:val="pt-BR"/>
        </w:rPr>
      </w:pPr>
    </w:p>
    <w:p w14:paraId="535F8F75" w14:textId="6D595A2A" w:rsidR="008B52D9" w:rsidRDefault="008B52D9" w:rsidP="008B52D9">
      <w:pPr>
        <w:pStyle w:val="Logo"/>
        <w:numPr>
          <w:ilvl w:val="0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Instalando e configurando o Windows Terminal:</w:t>
      </w:r>
    </w:p>
    <w:p w14:paraId="42D757EA" w14:textId="219155C7" w:rsidR="008B52D9" w:rsidRDefault="00D22B2D" w:rsidP="008B52D9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</w:t>
      </w:r>
      <w:r w:rsidR="00917196">
        <w:rPr>
          <w:rFonts w:ascii="Segoe UI" w:hAnsi="Segoe UI" w:cs="Segoe UI"/>
          <w:sz w:val="24"/>
          <w:szCs w:val="24"/>
          <w:lang w:val="pt-BR"/>
        </w:rPr>
        <w:t>alação:</w:t>
      </w:r>
    </w:p>
    <w:p w14:paraId="48AB987B" w14:textId="7BAF8E9E" w:rsidR="00917196" w:rsidRDefault="00917196" w:rsidP="00917196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Via Microsoft Store;</w:t>
      </w:r>
    </w:p>
    <w:p w14:paraId="1327A440" w14:textId="38F620E3" w:rsidR="00917196" w:rsidRDefault="00917196" w:rsidP="00917196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Via Chocola</w:t>
      </w:r>
      <w:r w:rsidR="001E665C">
        <w:rPr>
          <w:rFonts w:ascii="Segoe UI" w:hAnsi="Segoe UI" w:cs="Segoe UI"/>
          <w:sz w:val="24"/>
          <w:szCs w:val="24"/>
          <w:lang w:val="pt-BR"/>
        </w:rPr>
        <w:t>tey com comando abaixo (powershell admnistrador):</w:t>
      </w:r>
    </w:p>
    <w:bookmarkStart w:id="4" w:name="_MON_1707483452"/>
    <w:bookmarkEnd w:id="4"/>
    <w:p w14:paraId="2247C80E" w14:textId="18B804B2" w:rsidR="001E665C" w:rsidRPr="00917196" w:rsidRDefault="001E665C" w:rsidP="001E665C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1AC56D84">
          <v:shape id="_x0000_i1029" type="#_x0000_t75" style="width:451.2pt;height:22.8pt" o:ole="">
            <v:imagedata r:id="rId18" o:title=""/>
          </v:shape>
          <o:OLEObject Type="Embed" ProgID="Word.OpenDocumentText.12" ShapeID="_x0000_i1029" DrawAspect="Content" ObjectID="_1715959902" r:id="rId19"/>
        </w:object>
      </w:r>
    </w:p>
    <w:p w14:paraId="78A6E9E4" w14:textId="7CA5CB35" w:rsidR="008B52D9" w:rsidRDefault="001E665C" w:rsidP="001E665C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Configuração:</w:t>
      </w:r>
    </w:p>
    <w:p w14:paraId="468E55A2" w14:textId="199D1979" w:rsidR="001E665C" w:rsidRDefault="003A30F8" w:rsidP="001E665C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Temas: </w:t>
      </w:r>
      <w:hyperlink r:id="rId20" w:history="1">
        <w:r w:rsidRPr="00A17F0D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https://windowsterminalthemes.dev/</w:t>
        </w:r>
      </w:hyperlink>
    </w:p>
    <w:p w14:paraId="41DD5210" w14:textId="5ED4228D" w:rsidR="003A30F8" w:rsidRDefault="003A30F8" w:rsidP="003A30F8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Sugerido: Moonlight II</w:t>
      </w:r>
    </w:p>
    <w:p w14:paraId="3D4E54C0" w14:textId="74A1DA9D" w:rsidR="00F7319F" w:rsidRDefault="0099735F" w:rsidP="0099735F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Instalando o Arch Linux:</w:t>
      </w:r>
    </w:p>
    <w:p w14:paraId="18B35EC5" w14:textId="64A3EE1D" w:rsidR="0099735F" w:rsidRDefault="005A4E3E" w:rsidP="0099735F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Link da distro: </w:t>
      </w:r>
      <w:hyperlink r:id="rId21" w:history="1">
        <w:r w:rsidRPr="00A17F0D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https://github.com/yuk7/ArchWSL</w:t>
        </w:r>
      </w:hyperlink>
    </w:p>
    <w:p w14:paraId="167FE8D6" w14:textId="4B1648DC" w:rsidR="005A4E3E" w:rsidRDefault="00023781" w:rsidP="0099735F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Baixar e extrair para C:</w:t>
      </w:r>
      <w:r w:rsidR="009805DC">
        <w:rPr>
          <w:rFonts w:ascii="Segoe UI" w:hAnsi="Segoe UI" w:cs="Segoe UI"/>
          <w:sz w:val="24"/>
          <w:szCs w:val="24"/>
          <w:lang w:val="pt-BR"/>
        </w:rPr>
        <w:t>\Arch</w:t>
      </w:r>
    </w:p>
    <w:p w14:paraId="6602F074" w14:textId="7D49437C" w:rsidR="009805DC" w:rsidRDefault="009805DC" w:rsidP="0099735F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Abrir o cmd neste diretório e executar o </w:t>
      </w:r>
      <w:r>
        <w:rPr>
          <w:rFonts w:ascii="Segoe UI" w:hAnsi="Segoe UI" w:cs="Segoe UI"/>
          <w:i/>
          <w:iCs/>
          <w:sz w:val="24"/>
          <w:szCs w:val="24"/>
          <w:lang w:val="pt-BR"/>
        </w:rPr>
        <w:t>arch.exe</w:t>
      </w:r>
      <w:r>
        <w:rPr>
          <w:rFonts w:ascii="Segoe UI" w:hAnsi="Segoe UI" w:cs="Segoe UI"/>
          <w:sz w:val="24"/>
          <w:szCs w:val="24"/>
          <w:lang w:val="pt-BR"/>
        </w:rPr>
        <w:t>;</w:t>
      </w:r>
    </w:p>
    <w:p w14:paraId="1482696A" w14:textId="6DE28707" w:rsidR="009805DC" w:rsidRDefault="003E4D1E" w:rsidP="0099735F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Seguir documentação para configurar usuário:</w:t>
      </w:r>
    </w:p>
    <w:p w14:paraId="41B29639" w14:textId="3308E705" w:rsidR="003E4D1E" w:rsidRDefault="00261601" w:rsidP="003E4D1E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hyperlink r:id="rId22" w:history="1">
        <w:r w:rsidR="003E4D1E" w:rsidRPr="00A17F0D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https://wsldl-pg.github.io/ArchW-docs/How-to-Setup/</w:t>
        </w:r>
      </w:hyperlink>
    </w:p>
    <w:p w14:paraId="2F638A85" w14:textId="40D06DE6" w:rsidR="003E4D1E" w:rsidRDefault="00432985" w:rsidP="00432985">
      <w:pPr>
        <w:pStyle w:val="Logo"/>
        <w:numPr>
          <w:ilvl w:val="1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Configurando o </w:t>
      </w:r>
      <w:r w:rsidR="00E66F62">
        <w:rPr>
          <w:rFonts w:ascii="Segoe UI" w:hAnsi="Segoe UI" w:cs="Segoe UI"/>
          <w:sz w:val="24"/>
          <w:szCs w:val="24"/>
          <w:lang w:val="pt-BR"/>
        </w:rPr>
        <w:t>Arch Linux:</w:t>
      </w:r>
    </w:p>
    <w:p w14:paraId="16DBA89A" w14:textId="048868C8" w:rsidR="00E66F62" w:rsidRDefault="00E66F62" w:rsidP="00E66F62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Gerenciador de pacotes YAY: </w:t>
      </w:r>
      <w:hyperlink r:id="rId23" w:history="1">
        <w:r w:rsidRPr="00A17F0D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https://github.com/Jguer/yay</w:t>
        </w:r>
      </w:hyperlink>
    </w:p>
    <w:p w14:paraId="750E8DB1" w14:textId="046A13D9" w:rsidR="003B649B" w:rsidRDefault="003B649B" w:rsidP="003B649B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Alguns outros comandos:</w:t>
      </w:r>
    </w:p>
    <w:bookmarkStart w:id="5" w:name="_MON_1707488342"/>
    <w:bookmarkEnd w:id="5"/>
    <w:p w14:paraId="273113D6" w14:textId="3C7670EA" w:rsidR="003B649B" w:rsidRDefault="00D5492C" w:rsidP="003B649B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2632" w14:anchorId="573CB037">
          <v:shape id="_x0000_i1036" type="#_x0000_t75" style="width:451.2pt;height:131.4pt" o:ole="">
            <v:imagedata r:id="rId24" o:title=""/>
          </v:shape>
          <o:OLEObject Type="Embed" ProgID="Word.OpenDocumentText.12" ShapeID="_x0000_i1036" DrawAspect="Content" ObjectID="_1715959903" r:id="rId25"/>
        </w:object>
      </w:r>
    </w:p>
    <w:p w14:paraId="28D83A21" w14:textId="77777777" w:rsidR="00E03D85" w:rsidRDefault="00E03D85" w:rsidP="00AC7154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0F59FFD2" w14:textId="77777777" w:rsidR="00E03D85" w:rsidRDefault="00E03D85" w:rsidP="00AC7154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4910E08A" w14:textId="77777777" w:rsidR="00E03D85" w:rsidRDefault="00E03D85" w:rsidP="00AC7154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6274BF5D" w14:textId="77777777" w:rsidR="00E03D85" w:rsidRDefault="00E03D85" w:rsidP="00AC7154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6E291EDF" w14:textId="77777777" w:rsidR="00E03D85" w:rsidRDefault="00E03D85" w:rsidP="00AC7154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7845E981" w14:textId="33DE31CC" w:rsidR="00E66F62" w:rsidRDefault="00E66F62" w:rsidP="00E66F62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Instalar o ZSH: </w:t>
      </w:r>
    </w:p>
    <w:bookmarkStart w:id="6" w:name="_MON_1707486353"/>
    <w:bookmarkEnd w:id="6"/>
    <w:p w14:paraId="555DFE7E" w14:textId="77777777" w:rsidR="00610E04" w:rsidRDefault="00E66F62" w:rsidP="00E66F62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450" w14:anchorId="6BC3ED24">
          <v:shape id="_x0000_i1031" type="#_x0000_t75" style="width:451.2pt;height:22.8pt" o:ole="">
            <v:imagedata r:id="rId26" o:title=""/>
          </v:shape>
          <o:OLEObject Type="Embed" ProgID="Word.OpenDocumentText.12" ShapeID="_x0000_i1031" DrawAspect="Content" ObjectID="_1715959904" r:id="rId27"/>
        </w:object>
      </w:r>
    </w:p>
    <w:p w14:paraId="7718ADA7" w14:textId="77777777" w:rsidR="00AC7154" w:rsidRDefault="00610E04" w:rsidP="00AC7154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Instalar PowerLevel10k: </w:t>
      </w:r>
      <w:hyperlink r:id="rId28" w:history="1">
        <w:r w:rsidRPr="00A17F0D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https://github.com/romkatv/powerlevel10k</w:t>
        </w:r>
      </w:hyperlink>
    </w:p>
    <w:p w14:paraId="33E26500" w14:textId="2CF22EFF" w:rsidR="008B52D9" w:rsidRDefault="00E03D85" w:rsidP="00AC7154">
      <w:pPr>
        <w:pStyle w:val="Logo"/>
        <w:numPr>
          <w:ilvl w:val="4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 w:rsidRPr="00AC7154">
        <w:rPr>
          <w:rFonts w:ascii="Segoe UI" w:hAnsi="Segoe UI" w:cs="Segoe UI"/>
          <w:sz w:val="24"/>
          <w:szCs w:val="24"/>
          <w:lang w:val="pt-BR"/>
        </w:rPr>
        <w:t>No final da instalação ele sugere instalar algumas fontes, é sugerido que instale</w:t>
      </w:r>
      <w:r w:rsidR="009B6F4D">
        <w:rPr>
          <w:rFonts w:ascii="Segoe UI" w:hAnsi="Segoe UI" w:cs="Segoe UI"/>
          <w:sz w:val="24"/>
          <w:szCs w:val="24"/>
          <w:lang w:val="pt-BR"/>
        </w:rPr>
        <w:t>;</w:t>
      </w:r>
    </w:p>
    <w:p w14:paraId="2DE5BC16" w14:textId="3B2F1F67" w:rsidR="00DA5A22" w:rsidRDefault="00DA5A22" w:rsidP="00DA5A22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Instalar o ASDF pra gerenciamento de pacotes de diversas linguagens:</w:t>
      </w:r>
    </w:p>
    <w:bookmarkStart w:id="7" w:name="_MON_1707492161"/>
    <w:bookmarkEnd w:id="7"/>
    <w:p w14:paraId="48D6BB1E" w14:textId="10C0537F" w:rsidR="00A1262C" w:rsidRDefault="003168AA" w:rsidP="00DA5A22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888" w14:anchorId="0E2E935F">
          <v:shape id="_x0000_i1032" type="#_x0000_t75" style="width:451.2pt;height:44.4pt" o:ole="">
            <v:imagedata r:id="rId29" o:title=""/>
          </v:shape>
          <o:OLEObject Type="Embed" ProgID="Word.OpenDocumentText.12" ShapeID="_x0000_i1032" DrawAspect="Content" ObjectID="_1715959905" r:id="rId30"/>
        </w:object>
      </w:r>
    </w:p>
    <w:p w14:paraId="06A5F93A" w14:textId="6B5EF317" w:rsidR="00DA5A22" w:rsidRDefault="00D93789" w:rsidP="00DA5A22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Utilizando o ASDF:</w:t>
      </w:r>
    </w:p>
    <w:p w14:paraId="140CDF5C" w14:textId="78618284" w:rsidR="00D93789" w:rsidRDefault="00D4607C" w:rsidP="00D93789">
      <w:pPr>
        <w:pStyle w:val="Logo"/>
        <w:numPr>
          <w:ilvl w:val="4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 plugin do python:</w:t>
      </w:r>
    </w:p>
    <w:bookmarkStart w:id="8" w:name="_MON_1707492450"/>
    <w:bookmarkEnd w:id="8"/>
    <w:p w14:paraId="344C5CE6" w14:textId="77777777" w:rsidR="00D4607C" w:rsidRDefault="00D4607C" w:rsidP="00D4607C">
      <w:pPr>
        <w:pStyle w:val="Logo"/>
        <w:numPr>
          <w:ilvl w:val="5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1799" w14:anchorId="22F8C6D8">
          <v:shape id="_x0000_i1033" type="#_x0000_t75" style="width:451.2pt;height:90pt" o:ole="">
            <v:imagedata r:id="rId31" o:title=""/>
          </v:shape>
          <o:OLEObject Type="Embed" ProgID="Word.OpenDocumentText.12" ShapeID="_x0000_i1033" DrawAspect="Content" ObjectID="_1715959906" r:id="rId32"/>
        </w:object>
      </w:r>
    </w:p>
    <w:p w14:paraId="53656801" w14:textId="1E761DCF" w:rsidR="00D4607C" w:rsidRDefault="00D4607C" w:rsidP="00D4607C">
      <w:pPr>
        <w:pStyle w:val="Logo"/>
        <w:numPr>
          <w:ilvl w:val="4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Instalando para um projeto específico:</w:t>
      </w:r>
    </w:p>
    <w:bookmarkStart w:id="9" w:name="_MON_1707492589"/>
    <w:bookmarkEnd w:id="9"/>
    <w:p w14:paraId="1ED1D1E2" w14:textId="77777777" w:rsidR="00F43329" w:rsidRDefault="00D30624" w:rsidP="00D4607C">
      <w:pPr>
        <w:pStyle w:val="Logo"/>
        <w:numPr>
          <w:ilvl w:val="5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object w:dxaOrig="9026" w:dyaOrig="1799" w14:anchorId="17B14204">
          <v:shape id="_x0000_i1034" type="#_x0000_t75" style="width:451.2pt;height:90pt" o:ole="">
            <v:imagedata r:id="rId33" o:title=""/>
          </v:shape>
          <o:OLEObject Type="Embed" ProgID="Word.OpenDocumentText.12" ShapeID="_x0000_i1034" DrawAspect="Content" ObjectID="_1715959907" r:id="rId34"/>
        </w:object>
      </w:r>
    </w:p>
    <w:p w14:paraId="4818FC7C" w14:textId="77777777" w:rsidR="003F4A18" w:rsidRDefault="003F4A18" w:rsidP="003F4A18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32669ED4" w14:textId="77777777" w:rsidR="003F4A18" w:rsidRDefault="003F4A18" w:rsidP="003F4A18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4CC51422" w14:textId="77777777" w:rsidR="003F4A18" w:rsidRDefault="003F4A18" w:rsidP="003F4A18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4F5A3CAD" w14:textId="77777777" w:rsidR="003F4A18" w:rsidRDefault="003F4A18" w:rsidP="003F4A18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688FC993" w14:textId="77777777" w:rsidR="003F4A18" w:rsidRDefault="003F4A18" w:rsidP="003F4A18">
      <w:pPr>
        <w:pStyle w:val="Logo"/>
        <w:spacing w:after="120"/>
        <w:ind w:left="0"/>
        <w:rPr>
          <w:rFonts w:ascii="Segoe UI" w:hAnsi="Segoe UI" w:cs="Segoe UI"/>
          <w:sz w:val="24"/>
          <w:szCs w:val="24"/>
          <w:lang w:val="pt-BR"/>
        </w:rPr>
      </w:pPr>
    </w:p>
    <w:p w14:paraId="392DB3A2" w14:textId="53D68A98" w:rsidR="00D4607C" w:rsidRDefault="00F43329" w:rsidP="00F43329">
      <w:pPr>
        <w:pStyle w:val="Logo"/>
        <w:numPr>
          <w:ilvl w:val="2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Instalar o Heroku CLI</w:t>
      </w:r>
    </w:p>
    <w:p w14:paraId="2099EF6E" w14:textId="2DAB9B18" w:rsidR="00F43329" w:rsidRDefault="003F4A18" w:rsidP="003F4A18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yay -S heroku-cli</w:t>
      </w:r>
    </w:p>
    <w:p w14:paraId="0FC0E454" w14:textId="535B0093" w:rsidR="003F4A18" w:rsidRDefault="003F4A18" w:rsidP="003F4A18">
      <w:pPr>
        <w:pStyle w:val="Logo"/>
        <w:numPr>
          <w:ilvl w:val="3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Configurando:</w:t>
      </w:r>
    </w:p>
    <w:p w14:paraId="5ED5C323" w14:textId="2F38EDE5" w:rsidR="003F4A18" w:rsidRDefault="00261601" w:rsidP="003F4A18">
      <w:pPr>
        <w:pStyle w:val="Logo"/>
        <w:numPr>
          <w:ilvl w:val="4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  <w:hyperlink r:id="rId35" w:history="1">
        <w:r w:rsidR="003F46B1" w:rsidRPr="009566F3">
          <w:rPr>
            <w:rStyle w:val="Hyperlink"/>
            <w:rFonts w:ascii="Segoe UI" w:hAnsi="Segoe UI" w:cs="Segoe UI"/>
            <w:sz w:val="24"/>
            <w:szCs w:val="24"/>
            <w:lang w:val="pt-BR"/>
          </w:rPr>
          <w:t>https://devcenter.heroku.com/articles/heroku-cli</w:t>
        </w:r>
      </w:hyperlink>
    </w:p>
    <w:p w14:paraId="5B1D8C21" w14:textId="77777777" w:rsidR="003F46B1" w:rsidRPr="00AC7154" w:rsidRDefault="003F46B1" w:rsidP="003F4A18">
      <w:pPr>
        <w:pStyle w:val="Logo"/>
        <w:numPr>
          <w:ilvl w:val="4"/>
          <w:numId w:val="2"/>
        </w:numPr>
        <w:spacing w:after="120"/>
        <w:rPr>
          <w:rFonts w:ascii="Segoe UI" w:hAnsi="Segoe UI" w:cs="Segoe UI"/>
          <w:sz w:val="24"/>
          <w:szCs w:val="24"/>
          <w:lang w:val="pt-BR"/>
        </w:rPr>
      </w:pPr>
    </w:p>
    <w:sectPr w:rsidR="003F46B1" w:rsidRPr="00AC7154" w:rsidSect="004B6B3F">
      <w:headerReference w:type="default" r:id="rId36"/>
      <w:footerReference w:type="default" r:id="rId37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7CC9" w14:textId="77777777" w:rsidR="00261601" w:rsidRDefault="00261601" w:rsidP="00A73962">
      <w:pPr>
        <w:spacing w:before="0" w:after="0" w:line="240" w:lineRule="auto"/>
      </w:pPr>
      <w:r>
        <w:separator/>
      </w:r>
    </w:p>
  </w:endnote>
  <w:endnote w:type="continuationSeparator" w:id="0">
    <w:p w14:paraId="5922DA1A" w14:textId="77777777" w:rsidR="00261601" w:rsidRDefault="0026160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152F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33D25D" wp14:editId="131A1234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38F8348A" id="Straight Connector 31" o:spid="_x0000_s1026" alt="&quot;&quot;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Cu0AJ/gAAAA&#10;DQ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A391540" wp14:editId="2AF13994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474B683D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alt="&quot;&quot;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A0lb8BkCAADrBAAADgAAAAAAAAAAAAAAAAAuAgAAZHJzL2Uyb0RvYy54bWxQSwEC&#10;LQAUAAYACAAAACEAULeg3eIAAAAMAQAADwAAAAAAAAAAAAAAAABzBAAAZHJzL2Rvd25yZXYueG1s&#10;UEsFBgAAAAAEAAQA8wAAAII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E60F" w14:textId="77777777" w:rsidR="00261601" w:rsidRDefault="0026160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7F9E151" w14:textId="77777777" w:rsidR="00261601" w:rsidRDefault="00261601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BC12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470C1A" wp14:editId="59A84099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6DA5572A" id="Straight Connector 12" o:spid="_x0000_s1026" alt="&quot;&quot;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NtoHjLgAAAA&#10;DA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6C310DD" wp14:editId="13971AC8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67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group w14:anchorId="6605455C" id="Group 10" o:spid="_x0000_s1026" alt="&quot;&quot;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" path="m,l4000500,r,800100l792480,800100,,xe" fillcolor="#003671" stroked="f" strokeweight="1pt"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AC3AE5" wp14:editId="435C3A42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AA9E0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AC3AE5" id="Group 44" o:spid="_x0000_s1026" alt="&quot;&quot;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033AA9E0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485"/>
    <w:multiLevelType w:val="hybridMultilevel"/>
    <w:tmpl w:val="B712D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8699A"/>
    <w:multiLevelType w:val="hybridMultilevel"/>
    <w:tmpl w:val="239EAD76"/>
    <w:lvl w:ilvl="0" w:tplc="0416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3CCF007F"/>
    <w:multiLevelType w:val="hybridMultilevel"/>
    <w:tmpl w:val="91643614"/>
    <w:lvl w:ilvl="0" w:tplc="0416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 w16cid:durableId="723524908">
    <w:abstractNumId w:val="1"/>
  </w:num>
  <w:num w:numId="2" w16cid:durableId="1534414591">
    <w:abstractNumId w:val="2"/>
  </w:num>
  <w:num w:numId="3" w16cid:durableId="40271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3"/>
    <w:rsid w:val="00023781"/>
    <w:rsid w:val="0005265C"/>
    <w:rsid w:val="00064E34"/>
    <w:rsid w:val="00066146"/>
    <w:rsid w:val="000735DD"/>
    <w:rsid w:val="000F0411"/>
    <w:rsid w:val="00150F68"/>
    <w:rsid w:val="001656FE"/>
    <w:rsid w:val="0016637A"/>
    <w:rsid w:val="00167667"/>
    <w:rsid w:val="001B2EBF"/>
    <w:rsid w:val="001C1291"/>
    <w:rsid w:val="001E5C21"/>
    <w:rsid w:val="001E665C"/>
    <w:rsid w:val="002152E0"/>
    <w:rsid w:val="00216386"/>
    <w:rsid w:val="002345E8"/>
    <w:rsid w:val="00236E81"/>
    <w:rsid w:val="0024606D"/>
    <w:rsid w:val="00261601"/>
    <w:rsid w:val="003168AA"/>
    <w:rsid w:val="003219F9"/>
    <w:rsid w:val="0033061A"/>
    <w:rsid w:val="00354721"/>
    <w:rsid w:val="00360CE9"/>
    <w:rsid w:val="00391B97"/>
    <w:rsid w:val="003A2106"/>
    <w:rsid w:val="003A30F8"/>
    <w:rsid w:val="003B649B"/>
    <w:rsid w:val="003C4161"/>
    <w:rsid w:val="003D1754"/>
    <w:rsid w:val="003E4D1E"/>
    <w:rsid w:val="003F46B1"/>
    <w:rsid w:val="003F4A18"/>
    <w:rsid w:val="003F73A0"/>
    <w:rsid w:val="00432985"/>
    <w:rsid w:val="0045078A"/>
    <w:rsid w:val="004561DA"/>
    <w:rsid w:val="004B6B3F"/>
    <w:rsid w:val="004F11AA"/>
    <w:rsid w:val="005201AD"/>
    <w:rsid w:val="00575A46"/>
    <w:rsid w:val="0057671F"/>
    <w:rsid w:val="005834D8"/>
    <w:rsid w:val="005A4E3E"/>
    <w:rsid w:val="005B567F"/>
    <w:rsid w:val="005C0F38"/>
    <w:rsid w:val="005C2210"/>
    <w:rsid w:val="006004E6"/>
    <w:rsid w:val="00610E04"/>
    <w:rsid w:val="0061783A"/>
    <w:rsid w:val="0062123A"/>
    <w:rsid w:val="00621A41"/>
    <w:rsid w:val="0064633F"/>
    <w:rsid w:val="00646E75"/>
    <w:rsid w:val="006678EB"/>
    <w:rsid w:val="00695915"/>
    <w:rsid w:val="006A3572"/>
    <w:rsid w:val="006B2FA2"/>
    <w:rsid w:val="006F54FD"/>
    <w:rsid w:val="006F5536"/>
    <w:rsid w:val="007330E9"/>
    <w:rsid w:val="00736FDC"/>
    <w:rsid w:val="00737FC4"/>
    <w:rsid w:val="00755356"/>
    <w:rsid w:val="00785819"/>
    <w:rsid w:val="00795496"/>
    <w:rsid w:val="007A7009"/>
    <w:rsid w:val="007F7937"/>
    <w:rsid w:val="00857414"/>
    <w:rsid w:val="008710A6"/>
    <w:rsid w:val="00881C34"/>
    <w:rsid w:val="008944C7"/>
    <w:rsid w:val="008B52D9"/>
    <w:rsid w:val="0091088D"/>
    <w:rsid w:val="00917196"/>
    <w:rsid w:val="009649F4"/>
    <w:rsid w:val="009805DC"/>
    <w:rsid w:val="0099735F"/>
    <w:rsid w:val="009B5F9E"/>
    <w:rsid w:val="009B6F4D"/>
    <w:rsid w:val="00A1262C"/>
    <w:rsid w:val="00A126B4"/>
    <w:rsid w:val="00A2346E"/>
    <w:rsid w:val="00A33C1F"/>
    <w:rsid w:val="00A54D48"/>
    <w:rsid w:val="00A66963"/>
    <w:rsid w:val="00A73962"/>
    <w:rsid w:val="00AA3E47"/>
    <w:rsid w:val="00AB1BEA"/>
    <w:rsid w:val="00AC00C3"/>
    <w:rsid w:val="00AC29EE"/>
    <w:rsid w:val="00AC7154"/>
    <w:rsid w:val="00B056C4"/>
    <w:rsid w:val="00B15E2D"/>
    <w:rsid w:val="00B65A30"/>
    <w:rsid w:val="00B76BFE"/>
    <w:rsid w:val="00BA61AF"/>
    <w:rsid w:val="00BE21FA"/>
    <w:rsid w:val="00C208AD"/>
    <w:rsid w:val="00C73193"/>
    <w:rsid w:val="00CF1B29"/>
    <w:rsid w:val="00D22B2D"/>
    <w:rsid w:val="00D30624"/>
    <w:rsid w:val="00D375C1"/>
    <w:rsid w:val="00D4607C"/>
    <w:rsid w:val="00D536F7"/>
    <w:rsid w:val="00D5492C"/>
    <w:rsid w:val="00D56C9E"/>
    <w:rsid w:val="00D838FE"/>
    <w:rsid w:val="00D90AFC"/>
    <w:rsid w:val="00D93789"/>
    <w:rsid w:val="00DA5A22"/>
    <w:rsid w:val="00DA5B9F"/>
    <w:rsid w:val="00DB2EE2"/>
    <w:rsid w:val="00DE7CB1"/>
    <w:rsid w:val="00E03D85"/>
    <w:rsid w:val="00E13FF4"/>
    <w:rsid w:val="00E15164"/>
    <w:rsid w:val="00E45DBE"/>
    <w:rsid w:val="00E55D74"/>
    <w:rsid w:val="00E66F62"/>
    <w:rsid w:val="00E858EE"/>
    <w:rsid w:val="00EA6114"/>
    <w:rsid w:val="00EB2F7C"/>
    <w:rsid w:val="00EB4383"/>
    <w:rsid w:val="00EB48B3"/>
    <w:rsid w:val="00EB788C"/>
    <w:rsid w:val="00ED40E9"/>
    <w:rsid w:val="00EE3143"/>
    <w:rsid w:val="00EE4C9B"/>
    <w:rsid w:val="00EE6333"/>
    <w:rsid w:val="00EF2E86"/>
    <w:rsid w:val="00F36F45"/>
    <w:rsid w:val="00F43329"/>
    <w:rsid w:val="00F4378E"/>
    <w:rsid w:val="00F50E90"/>
    <w:rsid w:val="00F56347"/>
    <w:rsid w:val="00F7319F"/>
    <w:rsid w:val="00F738AA"/>
    <w:rsid w:val="00F8341A"/>
    <w:rsid w:val="00F85F10"/>
    <w:rsid w:val="00F948CB"/>
    <w:rsid w:val="00FE0D64"/>
    <w:rsid w:val="00FE0F43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ACC4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35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55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92C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7.emf"/><Relationship Id="rId39" Type="http://schemas.openxmlformats.org/officeDocument/2006/relationships/theme" Target="theme/theme1.xml"/><Relationship Id="rId21" Type="http://schemas.openxmlformats.org/officeDocument/2006/relationships/hyperlink" Target="https://github.com/yuk7/ArchWSL" TargetMode="External"/><Relationship Id="rId34" Type="http://schemas.openxmlformats.org/officeDocument/2006/relationships/oleObject" Target="embeddings/oleObject10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10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yperlink" Target="https://windowsterminalthemes.dev/" TargetMode="External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6.emf"/><Relationship Id="rId32" Type="http://schemas.openxmlformats.org/officeDocument/2006/relationships/oleObject" Target="embeddings/oleObject9.bin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github.com/Jguer/yay" TargetMode="External"/><Relationship Id="rId28" Type="http://schemas.openxmlformats.org/officeDocument/2006/relationships/hyperlink" Target="https://github.com/romkatv/powerlevel10k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image" Target="media/image9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yperlink" Target="https://wsldl-pg.github.io/ArchW-docs/How-to-Setup/" TargetMode="External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hyperlink" Target="https://devcenter.heroku.com/articles/heroku-cli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or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34B818-2FD2-4802-9C59-422D30C806D3}">
  <we:reference id="wa104225427" version="1.0.0.0" store="en-US" storeType="OMEX"/>
  <we:alternateReferences>
    <we:reference id="WA104225427" version="1.0.0.0" store="WA1042254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588CB833D9845982A56FB347F12E0" ma:contentTypeVersion="2" ma:contentTypeDescription="Create a new document." ma:contentTypeScope="" ma:versionID="8d1d17776d9a6578f6b04a6acb730111">
  <xsd:schema xmlns:xsd="http://www.w3.org/2001/XMLSchema" xmlns:xs="http://www.w3.org/2001/XMLSchema" xmlns:p="http://schemas.microsoft.com/office/2006/metadata/properties" xmlns:ns2="36f9bac5-70a0-413a-a160-e399e421aba6" targetNamespace="http://schemas.microsoft.com/office/2006/metadata/properties" ma:root="true" ma:fieldsID="0c0c988c8457e1c041867c16b93906ca" ns2:_="">
    <xsd:import namespace="36f9bac5-70a0-413a-a160-e399e421a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bac5-70a0-413a-a160-e399e421a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EC302-E733-46E7-BB0B-709BB49CA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9bac5-70a0-413a-a160-e399e421a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letterhead.dotx</Template>
  <TotalTime>0</TotalTime>
  <Pages>4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2022-02-27T18:57:00Z</dcterms:created>
  <dcterms:modified xsi:type="dcterms:W3CDTF">2022-06-05T21:45:00Z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0x010100A6F588CB833D9845982A56FB347F12E0</vt:lpwstr>
  </property>
</Properties>
</file>